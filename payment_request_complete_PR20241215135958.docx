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276"/>
        <w:gridCol w:w="1134"/>
      </w:tblGrid>
      <w:tr w:rsidR="0002311D" w:rsidRPr="00253ECC" w14:paraId="26307BF7" w14:textId="77777777" w:rsidTr="00E31A1A">
        <w:tc>
          <w:tcPr>
            <w:tcW w:w="7621" w:type="dxa"/>
            <w:vMerge w:val="restart"/>
            <w:vAlign w:val="center"/>
          </w:tcPr>
          <w:p w14:paraId="113F9B4D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3ECC">
              <w:rPr>
                <w:rFonts w:ascii="Times New Roman" w:hAnsi="Times New Roman"/>
                <w:b/>
                <w:sz w:val="28"/>
                <w:szCs w:val="28"/>
              </w:rPr>
              <w:t>ĐỀ NGHỊ THANH TOÁN</w:t>
            </w:r>
          </w:p>
          <w:p w14:paraId="5035A64C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PAYMENT REQUEST</w:t>
            </w:r>
          </w:p>
          <w:p w14:paraId="35399CD5" w14:textId="77777777" w:rsidR="0002311D" w:rsidRPr="00253ECC" w:rsidRDefault="0002311D" w:rsidP="00E31A1A">
            <w:pPr>
              <w:spacing w:before="120"/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7E426E71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5593E7CD" w14:textId="77777777" w:rsidR="0002311D" w:rsidRPr="00253ECC" w:rsidRDefault="0002311D" w:rsidP="00E31A1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311D" w:rsidRPr="00253ECC" w14:paraId="397BC37E" w14:textId="77777777" w:rsidTr="00E31A1A">
        <w:tc>
          <w:tcPr>
            <w:tcW w:w="7621" w:type="dxa"/>
            <w:vMerge/>
          </w:tcPr>
          <w:p w14:paraId="2D107A10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6C278EA7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Ngày xuất:</w:t>
            </w:r>
          </w:p>
          <w:p w14:paraId="44988A83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Issue Date:</w:t>
            </w:r>
          </w:p>
        </w:tc>
        <w:tc>
          <w:tcPr>
            <w:tcW w:w="1134" w:type="dxa"/>
            <w:vAlign w:val="center"/>
          </w:tcPr>
          <w:p w14:paraId="2B06A885" w14:textId="77777777" w:rsidR="0002311D" w:rsidRPr="00DD4CE2" w:rsidRDefault="0002311D" w:rsidP="00E31A1A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  <w:tr w:rsidR="0002311D" w:rsidRPr="00253ECC" w14:paraId="5986DEFF" w14:textId="77777777" w:rsidTr="00E31A1A">
        <w:tc>
          <w:tcPr>
            <w:tcW w:w="7621" w:type="dxa"/>
            <w:vMerge/>
          </w:tcPr>
          <w:p w14:paraId="5C07960F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2A149CC2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Hạn:</w:t>
            </w:r>
          </w:p>
          <w:p w14:paraId="73CE9A1C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Due Date:</w:t>
            </w:r>
          </w:p>
        </w:tc>
        <w:tc>
          <w:tcPr>
            <w:tcW w:w="1134" w:type="dxa"/>
            <w:vAlign w:val="center"/>
          </w:tcPr>
          <w:p w14:paraId="57FB29FE" w14:textId="77777777" w:rsidR="0002311D" w:rsidRPr="00DD4CE2" w:rsidRDefault="0002311D" w:rsidP="00E31A1A">
            <w:pPr>
              <w:ind w:left="-216"/>
              <w:jc w:val="righ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</w:tbl>
    <w:p w14:paraId="2625C1CB" w14:textId="77777777" w:rsidR="0002311D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b/>
        </w:rPr>
      </w:pPr>
      <w:proofErr w:type="spellStart"/>
      <w:r w:rsidRPr="00253ECC">
        <w:rPr>
          <w:rFonts w:ascii="Times New Roman" w:hAnsi="Times New Roman" w:cs="Times New Roman"/>
          <w:u w:val="single"/>
        </w:rPr>
        <w:t>Kính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53ECC">
        <w:rPr>
          <w:rFonts w:ascii="Times New Roman" w:hAnsi="Times New Roman" w:cs="Times New Roman"/>
          <w:u w:val="single"/>
        </w:rPr>
        <w:t>gửi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/ </w:t>
      </w:r>
      <w:r w:rsidRPr="00253ECC">
        <w:rPr>
          <w:rFonts w:ascii="Times New Roman" w:hAnsi="Times New Roman" w:cs="Times New Roman"/>
          <w:i/>
          <w:u w:val="single"/>
        </w:rPr>
        <w:t>To</w:t>
      </w:r>
      <w:r w:rsidRPr="00253ECC">
        <w:rPr>
          <w:rFonts w:ascii="Times New Roman" w:hAnsi="Times New Roman" w:cs="Times New Roman"/>
        </w:rPr>
        <w:t xml:space="preserve">:</w:t>
      </w:r>
      <w:r w:rsidRPr="008A14FC">
        <w:rPr>
          <w:rFonts w:ascii="Times New Roman" w:hAnsi="Times New Roman" w:cs="Times New Roman"/>
          <w:b/>
        </w:rPr>
        <w:t xml:space="preserve">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Nguyễn Văn A</w:t>
      </w:r>
    </w:p>
    <w:p w14:paraId="11884478" w14:textId="77777777" w:rsidR="0002311D" w:rsidRPr="00A32FEF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color w:val="000000" w:themeColor="text1"/>
          <w:lang w:val="en-GB"/>
        </w:rPr>
      </w:pPr>
      <w:proofErr w:type="spellStart"/>
      <w:r w:rsidRPr="00253ECC">
        <w:rPr>
          <w:rFonts w:ascii="Times New Roman" w:hAnsi="Times New Roman" w:cs="Times New Roman"/>
          <w:lang w:val="en-GB"/>
        </w:rPr>
        <w:t>Địa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53ECC">
        <w:rPr>
          <w:rFonts w:ascii="Times New Roman" w:hAnsi="Times New Roman" w:cs="Times New Roman"/>
          <w:lang w:val="en-GB"/>
        </w:rPr>
        <w:t>chỉ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/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Công ty TNHH ABC</w:t>
      </w:r>
    </w:p>
    <w:p w14:paraId="33B75A27" w14:textId="77777777" w:rsidR="0002311D" w:rsidRPr="001667D1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lang w:val="en-GB"/>
        </w:rPr>
      </w:pPr>
      <w:r w:rsidRPr="00253ECC">
        <w:rPr>
          <w:rFonts w:ascii="Times New Roman" w:hAnsi="Times New Roman" w:cs="Times New Roman"/>
          <w:lang w:val="vi-VN"/>
        </w:rPr>
        <w:t>Căn cứ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155179">
        <w:rPr>
          <w:rFonts w:ascii="Times New Roman" w:hAnsi="Times New Roman" w:cs="Times New Roman"/>
        </w:rPr>
        <w:t>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155179">
        <w:rPr>
          <w:rFonts w:ascii="Times New Roman" w:hAnsi="Times New Roman" w:cs="Times New Roman"/>
        </w:rPr>
        <w:t>ồng</w:t>
      </w:r>
      <w:proofErr w:type="spellEnd"/>
      <w:r w:rsidRPr="00253EC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g</w:t>
      </w:r>
      <w:r w:rsidRPr="00253ECC">
        <w:rPr>
          <w:rFonts w:ascii="Times New Roman" w:hAnsi="Times New Roman" w:cs="Times New Roman"/>
          <w:lang w:val="vi-VN"/>
        </w:rPr>
        <w:t xml:space="preserve">iữa </w:t>
      </w:r>
      <w:r w:rsidRPr="00253ECC">
        <w:rPr>
          <w:rFonts w:ascii="Times New Roman" w:hAnsi="Times New Roman" w:cs="Times New Roman"/>
        </w:rPr>
        <w:t>CT</w:t>
      </w:r>
      <w:r w:rsidRPr="00253ECC">
        <w:rPr>
          <w:rFonts w:ascii="Times New Roman" w:hAnsi="Times New Roman" w:cs="Times New Roman"/>
          <w:lang w:val="vi-VN"/>
        </w:rPr>
        <w:t xml:space="preserve"> CP Quản lý Tài sản Thái Bình Dương và Quý Công ty</w:t>
      </w:r>
      <w:r w:rsidRPr="00253ECC">
        <w:rPr>
          <w:rFonts w:ascii="Times New Roman" w:hAnsi="Times New Roman" w:cs="Times New Roman"/>
        </w:rPr>
        <w:t>.</w:t>
      </w:r>
    </w:p>
    <w:p w14:paraId="1C0A6A9A" w14:textId="77777777" w:rsidR="0002311D" w:rsidRPr="00253ECC" w:rsidRDefault="0002311D" w:rsidP="0002311D">
      <w:pPr>
        <w:spacing w:after="120"/>
        <w:jc w:val="both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Pursuant to the </w:t>
      </w:r>
      <w:r w:rsidRPr="00253ECC">
        <w:rPr>
          <w:rFonts w:ascii="Times New Roman" w:hAnsi="Times New Roman" w:cs="Times New Roman"/>
          <w:i/>
          <w:lang w:val="vi-VN"/>
        </w:rPr>
        <w:t>Contract between PAMCO and your company.</w:t>
      </w:r>
    </w:p>
    <w:p w14:paraId="56A86704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Đề nghị quý công ty thanh toán tiền thuê văn phòng dịch vụ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tháng cụ thể như sau:</w:t>
      </w:r>
    </w:p>
    <w:p w14:paraId="1584F2D3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We would like to request for payment of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months advance rent fee as follow: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998"/>
        <w:gridCol w:w="1701"/>
        <w:gridCol w:w="2097"/>
        <w:gridCol w:w="77"/>
        <w:gridCol w:w="1921"/>
        <w:gridCol w:w="1731"/>
      </w:tblGrid>
      <w:tr w:rsidR="0002311D" w:rsidRPr="00253ECC" w14:paraId="6AE29468" w14:textId="77777777" w:rsidTr="00E31A1A">
        <w:trPr>
          <w:trHeight w:val="666"/>
        </w:trPr>
        <w:tc>
          <w:tcPr>
            <w:tcW w:w="540" w:type="dxa"/>
            <w:vAlign w:val="center"/>
          </w:tcPr>
          <w:p w14:paraId="286451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r w:rsidRPr="00253ECC">
              <w:rPr>
                <w:rFonts w:ascii="Times New Roman" w:hAnsi="Times New Roman"/>
                <w:b/>
              </w:rPr>
              <w:t>TT</w:t>
            </w:r>
          </w:p>
          <w:p w14:paraId="2B96CACE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No.</w:t>
            </w:r>
          </w:p>
        </w:tc>
        <w:tc>
          <w:tcPr>
            <w:tcW w:w="1998" w:type="dxa"/>
            <w:vAlign w:val="center"/>
          </w:tcPr>
          <w:p w14:paraId="52EF029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Tên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dịch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vụ</w:t>
            </w:r>
            <w:proofErr w:type="spellEnd"/>
          </w:p>
          <w:p w14:paraId="36447A09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Service</w:t>
            </w:r>
          </w:p>
        </w:tc>
        <w:tc>
          <w:tcPr>
            <w:tcW w:w="1701" w:type="dxa"/>
            <w:vAlign w:val="center"/>
          </w:tcPr>
          <w:p w14:paraId="7C0A70CD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vị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tính</w:t>
            </w:r>
            <w:proofErr w:type="spellEnd"/>
          </w:p>
          <w:p w14:paraId="379657E4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</w:t>
            </w:r>
          </w:p>
        </w:tc>
        <w:tc>
          <w:tcPr>
            <w:tcW w:w="2097" w:type="dxa"/>
            <w:vAlign w:val="center"/>
          </w:tcPr>
          <w:p w14:paraId="1DB6A391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Số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lượng</w:t>
            </w:r>
            <w:proofErr w:type="spellEnd"/>
          </w:p>
          <w:p w14:paraId="02ADAE12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Quantity</w:t>
            </w:r>
          </w:p>
        </w:tc>
        <w:tc>
          <w:tcPr>
            <w:tcW w:w="1998" w:type="dxa"/>
            <w:gridSpan w:val="2"/>
            <w:vAlign w:val="center"/>
          </w:tcPr>
          <w:p w14:paraId="5BFBAB73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giá</w:t>
            </w:r>
            <w:proofErr w:type="spellEnd"/>
          </w:p>
          <w:p w14:paraId="60ED3C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 price</w:t>
            </w:r>
          </w:p>
        </w:tc>
        <w:tc>
          <w:tcPr>
            <w:tcW w:w="1731" w:type="dxa"/>
            <w:vAlign w:val="center"/>
          </w:tcPr>
          <w:p w14:paraId="08364C7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Thành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tiền</w:t>
            </w:r>
            <w:proofErr w:type="spellEnd"/>
          </w:p>
          <w:p w14:paraId="262169B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Amount</w:t>
            </w:r>
          </w:p>
        </w:tc>
      </w:tr>
      <w:tr w:rsidR="0002311D" w:rsidRPr="00253ECC" w14:paraId="53BBD438" w14:textId="77777777" w:rsidTr="00E31A1A">
        <w:trPr>
          <w:trHeight w:val="1030"/>
        </w:trPr>
        <w:tc>
          <w:tcPr>
            <w:tcW w:w="540" w:type="dxa"/>
            <w:vAlign w:val="center"/>
          </w:tcPr>
          <w:p w14:paraId="116459B0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  <w:r w:rsidRPr="00253ECC">
              <w:rPr>
                <w:rFonts w:ascii="Times New Roman" w:hAnsi="Times New Roman"/>
              </w:rPr>
              <w:t>01</w:t>
            </w:r>
          </w:p>
        </w:tc>
        <w:tc>
          <w:tcPr>
            <w:tcW w:w="1998" w:type="dxa"/>
            <w:vAlign w:val="center"/>
          </w:tcPr>
          <w:p w14:paraId="51D16ACF" w14:textId="77777777" w:rsidR="0002311D" w:rsidRPr="00B45DA7" w:rsidRDefault="0002311D" w:rsidP="00E31A1A">
            <w:pPr>
              <w:rPr>
                <w:rFonts w:ascii="Times New Roman" w:hAnsi="Times New Roman"/>
                <w:i/>
                <w:lang w:val="vi-VN"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Tiền thuê văn phòng dịch vụ</w:t>
            </w:r>
          </w:p>
        </w:tc>
        <w:tc>
          <w:tcPr>
            <w:tcW w:w="1701" w:type="dxa"/>
            <w:vAlign w:val="center"/>
          </w:tcPr>
          <w:p w14:paraId="69FB780A" w14:textId="77777777" w:rsidR="0002311D" w:rsidRPr="00C94754" w:rsidRDefault="0002311D" w:rsidP="00E31A1A">
            <w:pPr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Tháng</w:t>
            </w:r>
          </w:p>
        </w:tc>
        <w:tc>
          <w:tcPr>
            <w:tcW w:w="2097" w:type="dxa"/>
            <w:vAlign w:val="center"/>
          </w:tcPr>
          <w:p w14:paraId="6F390699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12</w:t>
            </w:r>
          </w:p>
        </w:tc>
        <w:tc>
          <w:tcPr>
            <w:tcW w:w="1998" w:type="dxa"/>
            <w:gridSpan w:val="2"/>
            <w:vAlign w:val="center"/>
          </w:tcPr>
          <w:p w14:paraId="79BF1C28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40,780,559.00</w:t>
            </w:r>
          </w:p>
        </w:tc>
        <w:tc>
          <w:tcPr>
            <w:tcW w:w="1731" w:type="dxa"/>
            <w:vAlign w:val="center"/>
          </w:tcPr>
          <w:p w14:paraId="33A81F0C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489,366,708.00</w:t>
            </w:r>
          </w:p>
        </w:tc>
      </w:tr>
      <w:tr w:rsidR="0002311D" w:rsidRPr="00253ECC" w14:paraId="5F85A704" w14:textId="77777777" w:rsidTr="00E31A1A">
        <w:trPr>
          <w:trHeight w:val="542"/>
        </w:trPr>
        <w:tc>
          <w:tcPr>
            <w:tcW w:w="2538" w:type="dxa"/>
            <w:gridSpan w:val="2"/>
            <w:vAlign w:val="center"/>
          </w:tcPr>
          <w:p w14:paraId="67C93F69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796" w:type="dxa"/>
            <w:gridSpan w:val="4"/>
            <w:vAlign w:val="center"/>
          </w:tcPr>
          <w:p w14:paraId="2E927B88" w14:textId="77777777" w:rsidR="0002311D" w:rsidRPr="0084247A" w:rsidRDefault="0002311D" w:rsidP="00E31A1A">
            <w:pPr>
              <w:rPr>
                <w:rFonts w:ascii="Times New Roman" w:hAnsi="Times New Roman"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suất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GTGT: 10%</w:t>
            </w:r>
            <w:r w:rsidRPr="00253ECC">
              <w:rPr>
                <w:rFonts w:ascii="Times New Roman" w:hAnsi="Times New Roman"/>
              </w:rPr>
              <w:br/>
            </w:r>
            <w:r w:rsidRPr="00253ECC">
              <w:rPr>
                <w:rFonts w:ascii="Times New Roman" w:hAnsi="Times New Roman"/>
                <w:i/>
              </w:rPr>
              <w:t>VAT percentage: 10%</w:t>
            </w:r>
          </w:p>
        </w:tc>
        <w:tc>
          <w:tcPr>
            <w:tcW w:w="1731" w:type="dxa"/>
            <w:vAlign w:val="center"/>
          </w:tcPr>
          <w:p w14:paraId="4499E8D2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48,936,670.80</w:t>
            </w:r>
          </w:p>
        </w:tc>
      </w:tr>
      <w:tr w:rsidR="0002311D" w:rsidRPr="00253ECC" w14:paraId="4EB6908F" w14:textId="77777777" w:rsidTr="00E31A1A">
        <w:trPr>
          <w:trHeight w:val="542"/>
        </w:trPr>
        <w:tc>
          <w:tcPr>
            <w:tcW w:w="540" w:type="dxa"/>
            <w:vAlign w:val="center"/>
          </w:tcPr>
          <w:p w14:paraId="25651F6B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998" w:type="dxa"/>
            <w:vAlign w:val="center"/>
          </w:tcPr>
          <w:p w14:paraId="337312FB" w14:textId="77777777" w:rsidR="0002311D" w:rsidRPr="00776524" w:rsidRDefault="0002311D" w:rsidP="00E31A1A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76524">
              <w:rPr>
                <w:rFonts w:ascii="Times New Roman" w:hAnsi="Times New Roman"/>
              </w:rPr>
              <w:t>Tiền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đặt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cọc</w:t>
            </w:r>
            <w:proofErr w:type="spellEnd"/>
          </w:p>
          <w:p w14:paraId="60ABE91E" w14:textId="77777777" w:rsidR="0002311D" w:rsidRPr="00585659" w:rsidRDefault="0002311D" w:rsidP="00E31A1A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585659">
              <w:rPr>
                <w:rFonts w:ascii="Times New Roman" w:hAnsi="Times New Roman"/>
                <w:i/>
                <w:iCs/>
              </w:rPr>
              <w:t>Deposit</w:t>
            </w:r>
          </w:p>
        </w:tc>
        <w:tc>
          <w:tcPr>
            <w:tcW w:w="1701" w:type="dxa"/>
            <w:vAlign w:val="center"/>
          </w:tcPr>
          <w:p w14:paraId="3E1B1E1B" w14:textId="77777777" w:rsidR="0002311D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</w:p>
          <w:p w14:paraId="315ED577" w14:textId="77777777" w:rsidR="0002311D" w:rsidRPr="00253ECC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76524">
              <w:rPr>
                <w:rFonts w:ascii="Times New Roman" w:hAnsi="Times New Roman"/>
              </w:rPr>
              <w:t xml:space="preserve">Month</w:t>
            </w:r>
          </w:p>
        </w:tc>
        <w:tc>
          <w:tcPr>
            <w:tcW w:w="2174" w:type="dxa"/>
            <w:gridSpan w:val="2"/>
            <w:vAlign w:val="center"/>
          </w:tcPr>
          <w:p w14:paraId="1E30000A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Align w:val="center"/>
          </w:tcPr>
          <w:p w14:paraId="327E2FE3" w14:textId="77777777" w:rsidR="0002311D" w:rsidRPr="0084247A" w:rsidRDefault="0002311D" w:rsidP="00E31A1A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DFFF068" w14:textId="77777777" w:rsidR="0002311D" w:rsidRPr="00A32FEF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81,561,118.00</w:t>
            </w:r>
          </w:p>
        </w:tc>
      </w:tr>
      <w:tr w:rsidR="0002311D" w:rsidRPr="00253ECC" w14:paraId="54BC7F56" w14:textId="77777777" w:rsidTr="00E31A1A">
        <w:trPr>
          <w:trHeight w:val="490"/>
        </w:trPr>
        <w:tc>
          <w:tcPr>
            <w:tcW w:w="8334" w:type="dxa"/>
            <w:gridSpan w:val="6"/>
            <w:vAlign w:val="center"/>
          </w:tcPr>
          <w:p w14:paraId="4CD4A26D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Tổng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ti</w:t>
            </w:r>
            <w:r w:rsidRPr="00FF4BDD">
              <w:rPr>
                <w:rFonts w:ascii="Times New Roman" w:hAnsi="Times New Roman"/>
                <w:b/>
              </w:rPr>
              <w:t>ề</w:t>
            </w:r>
            <w:r>
              <w:rPr>
                <w:rFonts w:ascii="Times New Roman" w:hAnsi="Times New Roman"/>
                <w:b/>
              </w:rPr>
              <w:t>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thu</w:t>
            </w:r>
            <w:r w:rsidRPr="00FF4BDD">
              <w:rPr>
                <w:rFonts w:ascii="Times New Roman" w:hAnsi="Times New Roman"/>
                <w:b/>
              </w:rPr>
              <w:t>ê</w:t>
            </w:r>
            <w:proofErr w:type="spellEnd"/>
            <w:r w:rsidRPr="00253ECC">
              <w:rPr>
                <w:rFonts w:ascii="Times New Roman" w:hAnsi="Times New Roman"/>
                <w:b/>
                <w:lang w:val="vi-VN"/>
              </w:rPr>
              <w:t>:</w:t>
            </w:r>
          </w:p>
          <w:p w14:paraId="14681FB2" w14:textId="77777777" w:rsidR="0002311D" w:rsidRPr="00253ECC" w:rsidRDefault="0002311D" w:rsidP="00E31A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/>
              </w:rPr>
              <w:t>Rental</w:t>
            </w:r>
            <w:r w:rsidRPr="00253ECC">
              <w:rPr>
                <w:rFonts w:ascii="Times New Roman" w:hAnsi="Times New Roman"/>
                <w:b/>
                <w:i/>
                <w:lang w:val="vi-VN"/>
              </w:rPr>
              <w:t xml:space="preserve"> Amount:</w:t>
            </w:r>
            <w:r w:rsidRPr="00253ECC">
              <w:rPr>
                <w:rFonts w:ascii="Times New Roman" w:hAnsi="Times New Roman"/>
                <w:lang w:val="vi-VN"/>
              </w:rPr>
              <w:tab/>
            </w:r>
          </w:p>
        </w:tc>
        <w:tc>
          <w:tcPr>
            <w:tcW w:w="1731" w:type="dxa"/>
            <w:vAlign w:val="center"/>
          </w:tcPr>
          <w:p w14:paraId="799498F2" w14:textId="77777777" w:rsidR="0002311D" w:rsidRPr="00FF4BDD" w:rsidRDefault="0002311D" w:rsidP="00E31A1A">
            <w:pPr>
              <w:jc w:val="right"/>
              <w:rPr>
                <w:rFonts w:ascii="Times New Roman" w:hAnsi="Times New Roman"/>
                <w:b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538,303,378.80</w:t>
            </w:r>
          </w:p>
        </w:tc>
      </w:tr>
    </w:tbl>
    <w:p w14:paraId="5E6DF728" w14:textId="77777777" w:rsidR="0002311D" w:rsidRPr="00932636" w:rsidRDefault="0002311D" w:rsidP="0002311D">
      <w:pPr>
        <w:keepNext/>
        <w:keepLines/>
        <w:spacing w:after="0" w:line="240" w:lineRule="auto"/>
        <w:jc w:val="both"/>
        <w:rPr>
          <w:rFonts w:ascii="Consolas" w:hAnsi="Consolas"/>
          <w:color w:val="000000" w:themeColor="text1"/>
          <w:sz w:val="18"/>
          <w:szCs w:val="18"/>
        </w:rPr>
      </w:pPr>
      <w:proofErr w:type="spellStart"/>
      <w:r w:rsidRPr="00A64A9D">
        <w:rPr>
          <w:rFonts w:ascii="Times New Roman" w:hAnsi="Times New Roman" w:cs="Times New Roman"/>
          <w:b/>
        </w:rPr>
        <w:t>Số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tiền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viết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bằng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chữ</w:t>
      </w:r>
      <w:proofErr w:type="spellEnd"/>
      <w:r w:rsidRPr="00A64A9D">
        <w:rPr>
          <w:rFonts w:ascii="Times New Roman" w:hAnsi="Times New Roman" w:cs="Times New Roman"/>
          <w:b/>
        </w:rPr>
        <w:t xml:space="preserve">:</w:t>
      </w:r>
      <w:r w:rsidRPr="00A64A9D">
        <w:rPr>
          <w:rFonts w:ascii="Times New Roman" w:hAnsi="Times New Roman" w:cs="Times New Roman"/>
          <w:b/>
        </w:rPr>
        <w:tab/>
      </w:r>
      <w:proofErr w:type="gramStart"/>
      <w:r w:rsidRPr="00932636">
        <w:rPr>
          <w:rFonts w:ascii="Consolas" w:hAnsi="Consolas"/>
          <w:color w:val="000000" w:themeColor="text1"/>
          <w:sz w:val="18"/>
          <w:szCs w:val="18"/>
        </w:rPr>
        <w:t xml:space="preserve">năm trăm ba mươi tám triệu ba trăm ba nghìn ba trăm bảy mươi tám phẩy bảy mươi chín đồng</w:t>
      </w:r>
    </w:p>
    <w:p w14:paraId="3BAFAF78" w14:textId="77777777" w:rsidR="0002311D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4A9D">
        <w:rPr>
          <w:rFonts w:ascii="Times New Roman" w:hAnsi="Times New Roman" w:cs="Times New Roman"/>
          <w:b/>
        </w:rPr>
        <w:t xml:space="preserve">In words: </w:t>
      </w:r>
    </w:p>
    <w:p w14:paraId="5DEB64AF" w14:textId="77777777" w:rsidR="0002311D" w:rsidRPr="00253ECC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i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Ghi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chú</w:t>
      </w:r>
      <w:proofErr w:type="spellEnd"/>
      <w:r w:rsidRPr="00253ECC">
        <w:rPr>
          <w:rFonts w:ascii="Times New Roman" w:hAnsi="Times New Roman" w:cs="Times New Roman"/>
        </w:rPr>
        <w:t>/</w:t>
      </w:r>
      <w:r w:rsidRPr="00253ECC">
        <w:rPr>
          <w:rFonts w:ascii="Times New Roman" w:hAnsi="Times New Roman" w:cs="Times New Roman"/>
          <w:i/>
          <w:lang w:val="vi-VN"/>
        </w:rPr>
        <w:t>Note:</w:t>
      </w:r>
    </w:p>
    <w:p w14:paraId="2A828277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Đề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nghị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quý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khách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hàng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số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tiền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trên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chậm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nhất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vào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ngày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xx/xx/2026</w:t>
      </w:r>
      <w:r w:rsidRPr="00253ECC">
        <w:rPr>
          <w:rFonts w:ascii="Times New Roman" w:hAnsi="Times New Roman" w:cs="Times New Roman"/>
          <w:b/>
        </w:rPr>
        <w:t>.</w:t>
      </w:r>
    </w:p>
    <w:p w14:paraId="6BD3D07E" w14:textId="77777777" w:rsidR="0002311D" w:rsidRPr="00DD4CE2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</w:rPr>
        <w:t>Due date for the payment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  <w:vertAlign w:val="superscript"/>
        </w:rPr>
        <w:t>th</w:t>
      </w:r>
      <w:proofErr w:type="spellEnd"/>
      <w:r w:rsidRPr="002D01B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2026</w:t>
      </w:r>
    </w:p>
    <w:p w14:paraId="37F253A1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Nếu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, </w:t>
      </w:r>
      <w:proofErr w:type="spellStart"/>
      <w:r w:rsidRPr="00253ECC">
        <w:rPr>
          <w:rFonts w:ascii="Times New Roman" w:hAnsi="Times New Roman" w:cs="Times New Roman"/>
        </w:rPr>
        <w:t>phí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trả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là</w:t>
      </w:r>
      <w:proofErr w:type="spellEnd"/>
      <w:r w:rsidRPr="00253ECC">
        <w:rPr>
          <w:rFonts w:ascii="Times New Roman" w:hAnsi="Times New Roman" w:cs="Times New Roman"/>
        </w:rPr>
        <w:t xml:space="preserve"> 2%/</w:t>
      </w:r>
      <w:proofErr w:type="spellStart"/>
      <w:r w:rsidRPr="00253ECC">
        <w:rPr>
          <w:rFonts w:ascii="Times New Roman" w:hAnsi="Times New Roman" w:cs="Times New Roman"/>
        </w:rPr>
        <w:t>tháng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theo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hợp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đồng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quy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định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tại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khoản</w:t>
      </w:r>
      <w:proofErr w:type="spellEnd"/>
      <w:r w:rsidRPr="00253ECC">
        <w:rPr>
          <w:rFonts w:ascii="Times New Roman" w:hAnsi="Times New Roman" w:cs="Times New Roman"/>
        </w:rPr>
        <w:t xml:space="preserve"> 3.5. </w:t>
      </w:r>
    </w:p>
    <w:p w14:paraId="667F2A04" w14:textId="77777777" w:rsidR="0002311D" w:rsidRPr="00155179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  <w:color w:val="222222"/>
          <w:shd w:val="clear" w:color="auto" w:fill="FFFFFF"/>
        </w:rPr>
        <w:t>We would have to charge a penalty for your late payment amount according to Article 3.5 in the contract equivalent to 2%/month.</w:t>
      </w:r>
    </w:p>
    <w:p w14:paraId="377BD630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lang w:val="vi-VN"/>
        </w:rPr>
      </w:pPr>
      <w:r w:rsidRPr="00253ECC">
        <w:rPr>
          <w:rFonts w:ascii="Times New Roman" w:hAnsi="Times New Roman" w:cs="Times New Roman"/>
          <w:lang w:val="vi-VN"/>
        </w:rPr>
        <w:t>Nếu sử dụng phương thức chuyển khoản, vui lòng thanh toán vào tài khoản của công ty chúng tôi</w:t>
      </w:r>
      <w:r>
        <w:rPr>
          <w:rFonts w:ascii="Times New Roman" w:hAnsi="Times New Roman" w:cs="Times New Roman"/>
          <w:lang w:val="vi-VN"/>
        </w:rPr>
        <w:t xml:space="preserve"> (phí chuyển tiền do người chuyển chịu)</w:t>
      </w:r>
      <w:r w:rsidRPr="00253ECC">
        <w:rPr>
          <w:rFonts w:ascii="Times New Roman" w:hAnsi="Times New Roman" w:cs="Times New Roman"/>
          <w:lang w:val="vi-VN"/>
        </w:rPr>
        <w:t>:</w:t>
      </w:r>
    </w:p>
    <w:p w14:paraId="24D4B725" w14:textId="77777777" w:rsidR="0002311D" w:rsidRDefault="0002311D" w:rsidP="0002311D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i/>
          <w:lang w:val="vi-VN"/>
        </w:rPr>
      </w:pPr>
      <w:r w:rsidRPr="00253ECC">
        <w:rPr>
          <w:rFonts w:ascii="Times New Roman" w:hAnsi="Times New Roman" w:cs="Times New Roman"/>
          <w:i/>
          <w:lang w:val="vi-VN"/>
        </w:rPr>
        <w:t xml:space="preserve">In case your company would like to wire transfer, please transfer </w:t>
      </w:r>
      <w:r w:rsidRPr="00253ECC">
        <w:rPr>
          <w:rFonts w:ascii="Times New Roman" w:hAnsi="Times New Roman" w:cs="Times New Roman"/>
          <w:i/>
        </w:rPr>
        <w:t xml:space="preserve">the amount </w:t>
      </w:r>
      <w:r w:rsidRPr="00253ECC">
        <w:rPr>
          <w:rFonts w:ascii="Times New Roman" w:hAnsi="Times New Roman" w:cs="Times New Roman"/>
          <w:i/>
          <w:lang w:val="vi-VN"/>
        </w:rPr>
        <w:t xml:space="preserve">to our </w:t>
      </w:r>
      <w:r w:rsidRPr="00253ECC">
        <w:rPr>
          <w:rFonts w:ascii="Times New Roman" w:hAnsi="Times New Roman" w:cs="Times New Roman"/>
          <w:i/>
        </w:rPr>
        <w:t xml:space="preserve">company </w:t>
      </w:r>
      <w:r w:rsidRPr="00253ECC">
        <w:rPr>
          <w:rFonts w:ascii="Times New Roman" w:hAnsi="Times New Roman" w:cs="Times New Roman"/>
          <w:i/>
          <w:lang w:val="vi-VN"/>
        </w:rPr>
        <w:t>account by the following information</w:t>
      </w:r>
      <w:r>
        <w:rPr>
          <w:rFonts w:ascii="Times New Roman" w:hAnsi="Times New Roman" w:cs="Times New Roman"/>
          <w:i/>
          <w:lang w:val="vi-VN"/>
        </w:rPr>
        <w:t xml:space="preserve"> (</w:t>
      </w:r>
      <w:r w:rsidRPr="009225BB">
        <w:rPr>
          <w:rFonts w:ascii="Times New Roman" w:hAnsi="Times New Roman" w:cs="Times New Roman"/>
          <w:i/>
          <w:lang w:val="vi-VN"/>
        </w:rPr>
        <w:t xml:space="preserve">Transfer fee is borne by the </w:t>
      </w:r>
      <w:r>
        <w:rPr>
          <w:rFonts w:ascii="Times New Roman" w:hAnsi="Times New Roman" w:cs="Times New Roman"/>
          <w:i/>
          <w:lang w:val="vi-VN"/>
        </w:rPr>
        <w:t>sender)</w:t>
      </w:r>
      <w:r w:rsidRPr="00253ECC">
        <w:rPr>
          <w:rFonts w:ascii="Times New Roman" w:hAnsi="Times New Roman" w:cs="Times New Roman"/>
          <w:i/>
          <w:lang w:val="vi-VN"/>
        </w:rPr>
        <w:t>:</w:t>
      </w:r>
    </w:p>
    <w:p w14:paraId="0F82D9C4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>: CT CP QUAN LY TAI SAN THAI BINH DUONG</w:t>
      </w:r>
    </w:p>
    <w:p w14:paraId="29E8E715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viết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tắt</w:t>
      </w:r>
      <w:proofErr w:type="spellEnd"/>
      <w:r w:rsidRPr="00695666">
        <w:rPr>
          <w:rFonts w:ascii="Times New Roman" w:hAnsi="Times New Roman" w:cs="Times New Roman"/>
          <w:i/>
          <w:iCs/>
        </w:rPr>
        <w:t>: PAMCO CO., JSC</w:t>
      </w:r>
    </w:p>
    <w:p w14:paraId="66F5D0EA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VNĐ: 0011004411705</w:t>
      </w:r>
    </w:p>
    <w:p w14:paraId="7F5C9B5D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USD: 0011374411576</w:t>
      </w:r>
    </w:p>
    <w:p w14:paraId="1EC13061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>: VIETCOMBANK (</w:t>
      </w:r>
      <w:proofErr w:type="spellStart"/>
      <w:r w:rsidRPr="00695666">
        <w:rPr>
          <w:rFonts w:ascii="Times New Roman" w:hAnsi="Times New Roman" w:cs="Times New Roman"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TMCP </w:t>
      </w:r>
      <w:proofErr w:type="spellStart"/>
      <w:r w:rsidRPr="00695666">
        <w:rPr>
          <w:rFonts w:ascii="Times New Roman" w:hAnsi="Times New Roman" w:cs="Times New Roman"/>
          <w:i/>
          <w:iCs/>
        </w:rPr>
        <w:t>Ngoại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Thương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Việt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Nam) </w:t>
      </w:r>
    </w:p>
    <w:p w14:paraId="7469BACC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</w:t>
      </w:r>
      <w:proofErr w:type="spellStart"/>
      <w:r w:rsidRPr="00695666">
        <w:rPr>
          <w:rFonts w:ascii="Times New Roman" w:hAnsi="Times New Roman" w:cs="Times New Roman"/>
        </w:rPr>
        <w:t>Địa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  <w:proofErr w:type="spellStart"/>
      <w:r w:rsidRPr="00695666">
        <w:rPr>
          <w:rFonts w:ascii="Times New Roman" w:hAnsi="Times New Roman" w:cs="Times New Roman"/>
        </w:rPr>
        <w:t>chỉ</w:t>
      </w:r>
      <w:proofErr w:type="spellEnd"/>
      <w:r w:rsidRPr="00695666">
        <w:rPr>
          <w:rFonts w:ascii="Times New Roman" w:hAnsi="Times New Roman" w:cs="Times New Roman"/>
        </w:rPr>
        <w:t xml:space="preserve">/Branch Address: No. 11, Lang Ha, Thanh Cong, Ba </w:t>
      </w:r>
      <w:proofErr w:type="spellStart"/>
      <w:r w:rsidRPr="00695666">
        <w:rPr>
          <w:rFonts w:ascii="Times New Roman" w:hAnsi="Times New Roman" w:cs="Times New Roman"/>
        </w:rPr>
        <w:t>Dinh</w:t>
      </w:r>
      <w:proofErr w:type="spellEnd"/>
      <w:r w:rsidRPr="00695666">
        <w:rPr>
          <w:rFonts w:ascii="Times New Roman" w:hAnsi="Times New Roman" w:cs="Times New Roman"/>
        </w:rPr>
        <w:t xml:space="preserve">, Ha </w:t>
      </w:r>
      <w:proofErr w:type="spellStart"/>
      <w:r w:rsidRPr="00695666">
        <w:rPr>
          <w:rFonts w:ascii="Times New Roman" w:hAnsi="Times New Roman" w:cs="Times New Roman"/>
        </w:rPr>
        <w:t>Noi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</w:p>
    <w:p w14:paraId="173021D8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SWIFT CODE: BFTVVNVX </w:t>
      </w:r>
      <w:proofErr w:type="gramStart"/>
      <w:r w:rsidRPr="00695666">
        <w:rPr>
          <w:rFonts w:ascii="Times New Roman" w:hAnsi="Times New Roman" w:cs="Times New Roman"/>
        </w:rPr>
        <w:t>-  SWIFT</w:t>
      </w:r>
      <w:proofErr w:type="gramEnd"/>
      <w:r w:rsidRPr="00695666">
        <w:rPr>
          <w:rFonts w:ascii="Times New Roman" w:hAnsi="Times New Roman" w:cs="Times New Roman"/>
        </w:rPr>
        <w:t xml:space="preserve"> CODE of Bank Branch: BFTVVNVX001</w:t>
      </w:r>
    </w:p>
    <w:p w14:paraId="2C8F0727" w14:textId="77777777" w:rsidR="0002311D" w:rsidRPr="00253ECC" w:rsidRDefault="0002311D" w:rsidP="0002311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53ECC">
        <w:rPr>
          <w:rFonts w:ascii="Times New Roman" w:hAnsi="Times New Roman" w:cs="Times New Roman"/>
        </w:rPr>
        <w:t>Trân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trọng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cảm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ơn</w:t>
      </w:r>
      <w:proofErr w:type="spellEnd"/>
      <w:r w:rsidRPr="00253ECC">
        <w:rPr>
          <w:rFonts w:ascii="Times New Roman" w:hAnsi="Times New Roman" w:cs="Times New Roman"/>
        </w:rPr>
        <w:t>./.</w:t>
      </w:r>
    </w:p>
    <w:p w14:paraId="0612390A" w14:textId="77777777" w:rsidR="0002311D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53ECC">
        <w:rPr>
          <w:rFonts w:ascii="Times New Roman" w:hAnsi="Times New Roman" w:cs="Times New Roman"/>
          <w:i/>
          <w:lang w:val="vi-VN"/>
        </w:rPr>
        <w:t>Your sincerely./</w:t>
      </w:r>
      <w:r w:rsidRPr="00253ECC">
        <w:rPr>
          <w:rFonts w:ascii="Times New Roman" w:hAnsi="Times New Roman" w:cs="Times New Roman"/>
          <w:i/>
        </w:rPr>
        <w:t xml:space="preserve">.     </w:t>
      </w:r>
    </w:p>
    <w:p w14:paraId="0422EE42" w14:textId="77777777" w:rsidR="0002311D" w:rsidRPr="00A07B17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53ECC">
        <w:rPr>
          <w:rFonts w:ascii="Times New Roman" w:hAnsi="Times New Roman" w:cs="Times New Roman"/>
          <w:i/>
        </w:rPr>
        <w:t xml:space="preserve"> </w:t>
      </w:r>
      <w:r w:rsidRPr="00CD0C62">
        <w:rPr>
          <w:rFonts w:ascii="Times New Roman" w:hAnsi="Times New Roman" w:cs="Times New Roman"/>
          <w:b/>
        </w:rPr>
        <w:t xml:space="preserve">PAMCO </w:t>
      </w:r>
    </w:p>
    <w:p w14:paraId="0EDCA635" w14:textId="42CB6DC9" w:rsidR="00947BB2" w:rsidRPr="0002311D" w:rsidRDefault="00155179" w:rsidP="0002311D">
      <w:bookmarkStart w:id="0" w:name="_GoBack"/>
      <w:bookmarkEnd w:id="0"/>
      <w:r w:rsidRPr="0002311D">
        <w:t xml:space="preserve"> </w:t>
      </w:r>
    </w:p>
    <w:sectPr w:rsidR="00947BB2" w:rsidRPr="0002311D" w:rsidSect="002D01B3">
      <w:headerReference w:type="default" r:id="rId7"/>
      <w:footerReference w:type="default" r:id="rId8"/>
      <w:pgSz w:w="11907" w:h="16839" w:code="9"/>
      <w:pgMar w:top="181" w:right="850" w:bottom="720" w:left="1276" w:header="28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3F6A" w14:textId="77777777" w:rsidR="00EA4303" w:rsidRDefault="00EA4303">
      <w:pPr>
        <w:spacing w:after="0" w:line="240" w:lineRule="auto"/>
      </w:pPr>
      <w:r>
        <w:separator/>
      </w:r>
    </w:p>
  </w:endnote>
  <w:endnote w:type="continuationSeparator" w:id="0">
    <w:p w14:paraId="06D0338B" w14:textId="77777777" w:rsidR="00EA4303" w:rsidRDefault="00E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 w:cs="Arial"/>
        <w:color w:val="000000"/>
        <w:lang w:val="en-GB"/>
      </w:rPr>
      <w:id w:val="945804121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 w:cstheme="minorBidi"/>
        <w:color w:val="808080" w:themeColor="background1" w:themeShade="80"/>
        <w:spacing w:val="60"/>
        <w:lang w:val="en-US"/>
      </w:rPr>
    </w:sdtEndPr>
    <w:sdtContent>
      <w:p w14:paraId="4339B8A0" w14:textId="5C0D3D02" w:rsidR="00847543" w:rsidRPr="00847543" w:rsidRDefault="00847543" w:rsidP="00FD34B3">
        <w:pPr>
          <w:tabs>
            <w:tab w:val="left" w:pos="0"/>
            <w:tab w:val="right" w:pos="9360"/>
          </w:tabs>
          <w:spacing w:after="60"/>
          <w:jc w:val="center"/>
          <w:rPr>
            <w:i/>
            <w:color w:val="F26822"/>
            <w:sz w:val="20"/>
            <w:szCs w:val="20"/>
          </w:rPr>
        </w:pP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A7447C" wp14:editId="72BDE69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-92710</wp:posOffset>
                  </wp:positionV>
                  <wp:extent cx="6105525" cy="0"/>
                  <wp:effectExtent l="0" t="0" r="0" b="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552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51C1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3F30688A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7.3pt" to="480.7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" strokecolor="#51c1b6" strokeweight=".5pt">
                  <w10:wrap anchorx="margin"/>
                </v:line>
              </w:pict>
            </mc:Fallback>
          </mc:AlternateContent>
        </w: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50A122B0" wp14:editId="19BFA677">
                  <wp:simplePos x="0" y="0"/>
                  <wp:positionH relativeFrom="rightMargin">
                    <wp:posOffset>247650</wp:posOffset>
                  </wp:positionH>
                  <wp:positionV relativeFrom="paragraph">
                    <wp:posOffset>87630</wp:posOffset>
                  </wp:positionV>
                  <wp:extent cx="447741" cy="114300"/>
                  <wp:effectExtent l="0" t="0" r="28575" b="1905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7741" cy="114300"/>
                          </a:xfrm>
                          <a:prstGeom prst="rect">
                            <a:avLst/>
                          </a:prstGeom>
                          <a:solidFill>
                            <a:srgbClr val="51C1B6"/>
                          </a:solidFill>
                          <a:ln>
                            <a:solidFill>
                              <a:srgbClr val="51C1B6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14CEA1D7" id="Rectangle 7" o:spid="_x0000_s1026" style="position:absolute;margin-left:19.5pt;margin-top:6.9pt;width:35.25pt;height:9pt;z-index:2516561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" fillcolor="#51c1b6" strokecolor="#51c1b6">
                  <w10:wrap anchorx="margin"/>
                </v:rect>
              </w:pict>
            </mc:Fallback>
          </mc:AlternateContent>
        </w:r>
        <w:r w:rsidRPr="00847543">
          <w:rPr>
            <w:i/>
            <w:color w:val="F26822"/>
            <w:sz w:val="20"/>
            <w:szCs w:val="20"/>
          </w:rPr>
          <w:t>CAMPUS K</w:t>
        </w:r>
      </w:p>
      <w:p w14:paraId="186CB75C" w14:textId="68E29389" w:rsidR="00847543" w:rsidRPr="002802EA" w:rsidRDefault="00847543" w:rsidP="001F730F">
        <w:pPr>
          <w:pStyle w:val="Footer"/>
          <w:pBdr>
            <w:top w:val="single" w:sz="4" w:space="4" w:color="D9D9D9" w:themeColor="background1" w:themeShade="D9"/>
          </w:pBdr>
          <w:ind w:right="-148"/>
          <w:jc w:val="right"/>
        </w:pPr>
        <w:r>
          <w:t xml:space="preserve">Page </w:t>
        </w:r>
        <w:r w:rsidRPr="002802EA">
          <w:fldChar w:fldCharType="begin"/>
        </w:r>
        <w:r w:rsidRPr="002802EA">
          <w:instrText xml:space="preserve"> PAGE   \* MERGEFORMAT </w:instrText>
        </w:r>
        <w:r w:rsidRPr="002802EA">
          <w:fldChar w:fldCharType="separate"/>
        </w:r>
        <w:r w:rsidR="002D01B3">
          <w:rPr>
            <w:noProof/>
          </w:rPr>
          <w:t>1</w:t>
        </w:r>
        <w:r w:rsidRPr="002802EA">
          <w:rPr>
            <w:noProof/>
          </w:rPr>
          <w:fldChar w:fldCharType="end"/>
        </w:r>
        <w:r w:rsidRPr="002802EA">
          <w:t xml:space="preserve"> </w:t>
        </w:r>
        <w:r>
          <w:t>of</w:t>
        </w:r>
        <w:r w:rsidRPr="002802EA">
          <w:t xml:space="preserve"> </w:t>
        </w:r>
        <w:r w:rsidR="00A804CA">
          <w:rPr>
            <w:noProof/>
          </w:rPr>
          <w:fldChar w:fldCharType="begin"/>
        </w:r>
        <w:r w:rsidR="00A804CA">
          <w:rPr>
            <w:noProof/>
          </w:rPr>
          <w:instrText xml:space="preserve"> NUMPAGES   \* MERGEFORMAT </w:instrText>
        </w:r>
        <w:r w:rsidR="00A804CA">
          <w:rPr>
            <w:noProof/>
          </w:rPr>
          <w:fldChar w:fldCharType="separate"/>
        </w:r>
        <w:r w:rsidR="002D01B3">
          <w:rPr>
            <w:noProof/>
          </w:rPr>
          <w:t>1</w:t>
        </w:r>
        <w:r w:rsidR="00A804C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3F67" w14:textId="77777777" w:rsidR="00EA4303" w:rsidRDefault="00EA4303">
      <w:pPr>
        <w:spacing w:after="0" w:line="240" w:lineRule="auto"/>
      </w:pPr>
      <w:r>
        <w:separator/>
      </w:r>
    </w:p>
  </w:footnote>
  <w:footnote w:type="continuationSeparator" w:id="0">
    <w:p w14:paraId="3395C955" w14:textId="77777777" w:rsidR="00EA4303" w:rsidRDefault="00E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4"/>
      <w:gridCol w:w="6424"/>
    </w:tblGrid>
    <w:tr w:rsidR="004F3D3A" w:rsidRPr="004F3D3A" w14:paraId="007052B2" w14:textId="77777777" w:rsidTr="00C00102">
      <w:trPr>
        <w:trHeight w:val="1550"/>
      </w:trPr>
      <w:tc>
        <w:tcPr>
          <w:tcW w:w="3794" w:type="dxa"/>
          <w:vAlign w:val="center"/>
          <w:hideMark/>
        </w:tcPr>
        <w:p w14:paraId="3986CC5A" w14:textId="5B56912C" w:rsidR="00B14096" w:rsidRPr="00FD34B3" w:rsidRDefault="00515A2A" w:rsidP="00FD34B3">
          <w:r>
            <w:rPr>
              <w:noProof/>
            </w:rPr>
            <w:drawing>
              <wp:inline distT="0" distB="0" distL="0" distR="0" wp14:anchorId="5FCDB91C" wp14:editId="24BC42AB">
                <wp:extent cx="2152650" cy="855772"/>
                <wp:effectExtent l="0" t="0" r="0" b="190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mpusK Logo fin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634" cy="86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4" w:type="dxa"/>
        </w:tcPr>
        <w:p w14:paraId="0113F210" w14:textId="77777777" w:rsidR="00B75280" w:rsidRDefault="00B75280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</w:p>
        <w:p w14:paraId="7421AA54" w14:textId="2942C1DD" w:rsidR="00B14096" w:rsidRPr="00C00102" w:rsidRDefault="0082058B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  <w:r w:rsidRPr="00C00102">
            <w:rPr>
              <w:rFonts w:ascii="Times New Roman" w:hAnsi="Times New Roman"/>
              <w:lang w:val="vi-VN"/>
            </w:rPr>
            <w:t xml:space="preserve">Địa chỉ: </w:t>
          </w:r>
          <w:r w:rsidR="0000566A" w:rsidRPr="00C00102">
            <w:rPr>
              <w:rFonts w:ascii="Times New Roman" w:hAnsi="Times New Roman"/>
              <w:lang w:val="vi-VN"/>
            </w:rPr>
            <w:t>Tầng 15, Khối B, Tòa nhà Sông Đà, Đường Phạm Hùng, Phường Mỹ Đình 1, Quận Nam Từ Liêm, HN, VN</w:t>
          </w:r>
        </w:p>
        <w:p w14:paraId="14E7172A" w14:textId="65677AAE" w:rsidR="00BE038E" w:rsidRPr="00BE038E" w:rsidRDefault="00BE038E" w:rsidP="00525F37">
          <w:pPr>
            <w:tabs>
              <w:tab w:val="center" w:pos="4680"/>
              <w:tab w:val="right" w:pos="9360"/>
            </w:tabs>
            <w:spacing w:after="120"/>
            <w:jc w:val="center"/>
            <w:rPr>
              <w:rFonts w:ascii="Times New Roman" w:hAnsi="Times New Roman"/>
              <w:b/>
              <w:i/>
              <w:sz w:val="24"/>
              <w:szCs w:val="24"/>
              <w:lang w:val="vi-VN"/>
            </w:rPr>
          </w:pPr>
          <w:r w:rsidRPr="00C00102">
            <w:rPr>
              <w:rFonts w:ascii="Times New Roman" w:hAnsi="Times New Roman"/>
              <w:i/>
              <w:lang w:val="vi-VN"/>
            </w:rPr>
            <w:t>Address: 15F, Tower B, Song Da Building, Pham Hung Street, My Dinh 1 Ward, Nam Tu Liem District, Hanoi, VN</w:t>
          </w:r>
        </w:p>
      </w:tc>
    </w:tr>
  </w:tbl>
  <w:p w14:paraId="70211F1F" w14:textId="230C2A37" w:rsidR="00B14096" w:rsidRDefault="00C00102" w:rsidP="004F3D3A">
    <w:pPr>
      <w:pStyle w:val="Header"/>
      <w:tabs>
        <w:tab w:val="clear" w:pos="4680"/>
        <w:tab w:val="clear" w:pos="9360"/>
        <w:tab w:val="left" w:pos="1515"/>
      </w:tabs>
    </w:pPr>
    <w:r w:rsidRPr="004F3D3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D213A0" wp14:editId="1C785C4B">
              <wp:simplePos x="0" y="0"/>
              <wp:positionH relativeFrom="column">
                <wp:posOffset>-187325</wp:posOffset>
              </wp:positionH>
              <wp:positionV relativeFrom="paragraph">
                <wp:posOffset>69215</wp:posOffset>
              </wp:positionV>
              <wp:extent cx="6696075" cy="15240"/>
              <wp:effectExtent l="0" t="0" r="28575" b="22860"/>
              <wp:wrapNone/>
              <wp:docPr id="9" name="Straight Connector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96075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1C1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66E794E" id="Straight Connector 9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4.75pt,5.45pt" to="512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" strokecolor="#51c1b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A44"/>
    <w:multiLevelType w:val="hybridMultilevel"/>
    <w:tmpl w:val="881CFB80"/>
    <w:lvl w:ilvl="0" w:tplc="0E785D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89"/>
    <w:rsid w:val="00000D70"/>
    <w:rsid w:val="0000566A"/>
    <w:rsid w:val="00006DF8"/>
    <w:rsid w:val="0001327A"/>
    <w:rsid w:val="000163E3"/>
    <w:rsid w:val="0002311D"/>
    <w:rsid w:val="000317FF"/>
    <w:rsid w:val="000340E7"/>
    <w:rsid w:val="000354F6"/>
    <w:rsid w:val="00035885"/>
    <w:rsid w:val="000456EC"/>
    <w:rsid w:val="00061B35"/>
    <w:rsid w:val="00064DC3"/>
    <w:rsid w:val="00065C90"/>
    <w:rsid w:val="000728D0"/>
    <w:rsid w:val="000818D2"/>
    <w:rsid w:val="00091E74"/>
    <w:rsid w:val="000A21D5"/>
    <w:rsid w:val="000A394D"/>
    <w:rsid w:val="000B0D1C"/>
    <w:rsid w:val="000B2F20"/>
    <w:rsid w:val="000C2ECA"/>
    <w:rsid w:val="000F4F2F"/>
    <w:rsid w:val="0010752A"/>
    <w:rsid w:val="00110A47"/>
    <w:rsid w:val="00111E72"/>
    <w:rsid w:val="001122BA"/>
    <w:rsid w:val="00135EEA"/>
    <w:rsid w:val="00146A89"/>
    <w:rsid w:val="00147B72"/>
    <w:rsid w:val="00155179"/>
    <w:rsid w:val="00156B53"/>
    <w:rsid w:val="001667D1"/>
    <w:rsid w:val="00177721"/>
    <w:rsid w:val="00177A69"/>
    <w:rsid w:val="00193392"/>
    <w:rsid w:val="00196692"/>
    <w:rsid w:val="00197238"/>
    <w:rsid w:val="001B04E4"/>
    <w:rsid w:val="001C000B"/>
    <w:rsid w:val="001C0436"/>
    <w:rsid w:val="001C1DF3"/>
    <w:rsid w:val="001D0C0A"/>
    <w:rsid w:val="001D3E0C"/>
    <w:rsid w:val="001D5316"/>
    <w:rsid w:val="001E1809"/>
    <w:rsid w:val="001E471D"/>
    <w:rsid w:val="001E5478"/>
    <w:rsid w:val="0021452E"/>
    <w:rsid w:val="0022702F"/>
    <w:rsid w:val="00232226"/>
    <w:rsid w:val="0023286D"/>
    <w:rsid w:val="00244050"/>
    <w:rsid w:val="00253ECC"/>
    <w:rsid w:val="00261F0E"/>
    <w:rsid w:val="0026453D"/>
    <w:rsid w:val="00265072"/>
    <w:rsid w:val="00265B6E"/>
    <w:rsid w:val="00265E2E"/>
    <w:rsid w:val="00273962"/>
    <w:rsid w:val="00274AA1"/>
    <w:rsid w:val="00276D1E"/>
    <w:rsid w:val="00277901"/>
    <w:rsid w:val="002879CE"/>
    <w:rsid w:val="00290BD1"/>
    <w:rsid w:val="00292DB0"/>
    <w:rsid w:val="00294FDC"/>
    <w:rsid w:val="002A1856"/>
    <w:rsid w:val="002B0093"/>
    <w:rsid w:val="002B69BB"/>
    <w:rsid w:val="002C18CC"/>
    <w:rsid w:val="002D01B3"/>
    <w:rsid w:val="002D369B"/>
    <w:rsid w:val="002E56C2"/>
    <w:rsid w:val="00306E40"/>
    <w:rsid w:val="0031462B"/>
    <w:rsid w:val="003312DE"/>
    <w:rsid w:val="00333AF8"/>
    <w:rsid w:val="00335A36"/>
    <w:rsid w:val="00345C33"/>
    <w:rsid w:val="00351D14"/>
    <w:rsid w:val="00371E57"/>
    <w:rsid w:val="0037393D"/>
    <w:rsid w:val="0038055F"/>
    <w:rsid w:val="00381AFE"/>
    <w:rsid w:val="00384149"/>
    <w:rsid w:val="00391DD9"/>
    <w:rsid w:val="003951B7"/>
    <w:rsid w:val="003A1F3B"/>
    <w:rsid w:val="003A1FEF"/>
    <w:rsid w:val="003B111B"/>
    <w:rsid w:val="003D15AD"/>
    <w:rsid w:val="003D262B"/>
    <w:rsid w:val="003D35A2"/>
    <w:rsid w:val="003E0A5A"/>
    <w:rsid w:val="003E4B14"/>
    <w:rsid w:val="004041FB"/>
    <w:rsid w:val="00417DE8"/>
    <w:rsid w:val="00421B60"/>
    <w:rsid w:val="00424F48"/>
    <w:rsid w:val="004358CE"/>
    <w:rsid w:val="00437F3B"/>
    <w:rsid w:val="00440A64"/>
    <w:rsid w:val="004417D2"/>
    <w:rsid w:val="0045229E"/>
    <w:rsid w:val="00464BD7"/>
    <w:rsid w:val="004747C0"/>
    <w:rsid w:val="00476346"/>
    <w:rsid w:val="00476477"/>
    <w:rsid w:val="004779E1"/>
    <w:rsid w:val="004807BB"/>
    <w:rsid w:val="00480DB9"/>
    <w:rsid w:val="00486CC5"/>
    <w:rsid w:val="00496BFB"/>
    <w:rsid w:val="004A3C0B"/>
    <w:rsid w:val="004A6B0C"/>
    <w:rsid w:val="004A77DD"/>
    <w:rsid w:val="004B72EA"/>
    <w:rsid w:val="004C1B59"/>
    <w:rsid w:val="004C3235"/>
    <w:rsid w:val="004C383D"/>
    <w:rsid w:val="004E0A37"/>
    <w:rsid w:val="004E3916"/>
    <w:rsid w:val="004E6990"/>
    <w:rsid w:val="004F533F"/>
    <w:rsid w:val="00503ADF"/>
    <w:rsid w:val="005127BC"/>
    <w:rsid w:val="00513D50"/>
    <w:rsid w:val="00515A2A"/>
    <w:rsid w:val="00523669"/>
    <w:rsid w:val="00523FBD"/>
    <w:rsid w:val="005247C5"/>
    <w:rsid w:val="00525F37"/>
    <w:rsid w:val="00531C49"/>
    <w:rsid w:val="00533E46"/>
    <w:rsid w:val="0053760C"/>
    <w:rsid w:val="00557D35"/>
    <w:rsid w:val="00560F73"/>
    <w:rsid w:val="00571DCD"/>
    <w:rsid w:val="00585659"/>
    <w:rsid w:val="00597F47"/>
    <w:rsid w:val="005A0008"/>
    <w:rsid w:val="005A75A7"/>
    <w:rsid w:val="005B405B"/>
    <w:rsid w:val="005B5E7A"/>
    <w:rsid w:val="005D3165"/>
    <w:rsid w:val="005E3C7D"/>
    <w:rsid w:val="005E7E7A"/>
    <w:rsid w:val="005F450E"/>
    <w:rsid w:val="006057CC"/>
    <w:rsid w:val="00607828"/>
    <w:rsid w:val="00614DF6"/>
    <w:rsid w:val="00626AC8"/>
    <w:rsid w:val="00635933"/>
    <w:rsid w:val="0065578D"/>
    <w:rsid w:val="00661AF3"/>
    <w:rsid w:val="006939DB"/>
    <w:rsid w:val="00693D02"/>
    <w:rsid w:val="00695666"/>
    <w:rsid w:val="0069591D"/>
    <w:rsid w:val="006961A8"/>
    <w:rsid w:val="006A0ED8"/>
    <w:rsid w:val="006E34D8"/>
    <w:rsid w:val="006F33CC"/>
    <w:rsid w:val="007021AE"/>
    <w:rsid w:val="0071018E"/>
    <w:rsid w:val="007112B5"/>
    <w:rsid w:val="00712478"/>
    <w:rsid w:val="00722D84"/>
    <w:rsid w:val="00732166"/>
    <w:rsid w:val="00734280"/>
    <w:rsid w:val="00735BD8"/>
    <w:rsid w:val="007368DC"/>
    <w:rsid w:val="00740BFB"/>
    <w:rsid w:val="00740DF0"/>
    <w:rsid w:val="00743914"/>
    <w:rsid w:val="00767B4F"/>
    <w:rsid w:val="00776524"/>
    <w:rsid w:val="00777817"/>
    <w:rsid w:val="007848DA"/>
    <w:rsid w:val="00790AE5"/>
    <w:rsid w:val="00792BE7"/>
    <w:rsid w:val="007A1746"/>
    <w:rsid w:val="007A671F"/>
    <w:rsid w:val="007B3A07"/>
    <w:rsid w:val="007B7546"/>
    <w:rsid w:val="007C007C"/>
    <w:rsid w:val="007C0AD8"/>
    <w:rsid w:val="007D5EDD"/>
    <w:rsid w:val="007D6E35"/>
    <w:rsid w:val="007E1C6E"/>
    <w:rsid w:val="007E4FDB"/>
    <w:rsid w:val="007F0EC0"/>
    <w:rsid w:val="007F7A47"/>
    <w:rsid w:val="007F7DE3"/>
    <w:rsid w:val="008065EF"/>
    <w:rsid w:val="008114B2"/>
    <w:rsid w:val="00814138"/>
    <w:rsid w:val="0082058B"/>
    <w:rsid w:val="00822037"/>
    <w:rsid w:val="008300E6"/>
    <w:rsid w:val="008359A2"/>
    <w:rsid w:val="0084247A"/>
    <w:rsid w:val="00847543"/>
    <w:rsid w:val="00847866"/>
    <w:rsid w:val="008620C6"/>
    <w:rsid w:val="00865C6E"/>
    <w:rsid w:val="00872E79"/>
    <w:rsid w:val="00884353"/>
    <w:rsid w:val="0089037C"/>
    <w:rsid w:val="00895552"/>
    <w:rsid w:val="00896A4A"/>
    <w:rsid w:val="0089725D"/>
    <w:rsid w:val="008A1244"/>
    <w:rsid w:val="008A14FC"/>
    <w:rsid w:val="008A475F"/>
    <w:rsid w:val="008B5EC3"/>
    <w:rsid w:val="008C2C4E"/>
    <w:rsid w:val="008D3562"/>
    <w:rsid w:val="008E0F9B"/>
    <w:rsid w:val="008E2052"/>
    <w:rsid w:val="008F44C4"/>
    <w:rsid w:val="008F737A"/>
    <w:rsid w:val="008F74C2"/>
    <w:rsid w:val="009044DB"/>
    <w:rsid w:val="00911F3A"/>
    <w:rsid w:val="009211A5"/>
    <w:rsid w:val="009225BB"/>
    <w:rsid w:val="00925635"/>
    <w:rsid w:val="00947BB2"/>
    <w:rsid w:val="00960DEB"/>
    <w:rsid w:val="00961636"/>
    <w:rsid w:val="00965509"/>
    <w:rsid w:val="00966892"/>
    <w:rsid w:val="0097571B"/>
    <w:rsid w:val="00977C06"/>
    <w:rsid w:val="009A7665"/>
    <w:rsid w:val="009A7942"/>
    <w:rsid w:val="009C2040"/>
    <w:rsid w:val="009C4963"/>
    <w:rsid w:val="009C6E3E"/>
    <w:rsid w:val="009D1728"/>
    <w:rsid w:val="009D26A4"/>
    <w:rsid w:val="009E17C6"/>
    <w:rsid w:val="009E19CB"/>
    <w:rsid w:val="009F4DF2"/>
    <w:rsid w:val="009F6689"/>
    <w:rsid w:val="00A06325"/>
    <w:rsid w:val="00A07B17"/>
    <w:rsid w:val="00A14495"/>
    <w:rsid w:val="00A23951"/>
    <w:rsid w:val="00A269D0"/>
    <w:rsid w:val="00A31F2A"/>
    <w:rsid w:val="00A34AC9"/>
    <w:rsid w:val="00A3606D"/>
    <w:rsid w:val="00A433FB"/>
    <w:rsid w:val="00A64A9D"/>
    <w:rsid w:val="00A662EC"/>
    <w:rsid w:val="00A7569E"/>
    <w:rsid w:val="00A76015"/>
    <w:rsid w:val="00A804CA"/>
    <w:rsid w:val="00A827B2"/>
    <w:rsid w:val="00A931EC"/>
    <w:rsid w:val="00AB15FC"/>
    <w:rsid w:val="00AC2133"/>
    <w:rsid w:val="00AD2579"/>
    <w:rsid w:val="00AD51CA"/>
    <w:rsid w:val="00AE0DB9"/>
    <w:rsid w:val="00AE0EA2"/>
    <w:rsid w:val="00AE5162"/>
    <w:rsid w:val="00B02840"/>
    <w:rsid w:val="00B14096"/>
    <w:rsid w:val="00B34171"/>
    <w:rsid w:val="00B3560B"/>
    <w:rsid w:val="00B42D8B"/>
    <w:rsid w:val="00B45DA7"/>
    <w:rsid w:val="00B54298"/>
    <w:rsid w:val="00B553DB"/>
    <w:rsid w:val="00B63074"/>
    <w:rsid w:val="00B63924"/>
    <w:rsid w:val="00B72E75"/>
    <w:rsid w:val="00B75280"/>
    <w:rsid w:val="00B95993"/>
    <w:rsid w:val="00BA0C34"/>
    <w:rsid w:val="00BB5C99"/>
    <w:rsid w:val="00BC4BA9"/>
    <w:rsid w:val="00BD29CF"/>
    <w:rsid w:val="00BD338C"/>
    <w:rsid w:val="00BE038E"/>
    <w:rsid w:val="00BE155F"/>
    <w:rsid w:val="00BE2960"/>
    <w:rsid w:val="00BE4006"/>
    <w:rsid w:val="00BE7BAB"/>
    <w:rsid w:val="00BF3580"/>
    <w:rsid w:val="00BF46AD"/>
    <w:rsid w:val="00C00102"/>
    <w:rsid w:val="00C0553A"/>
    <w:rsid w:val="00C314C0"/>
    <w:rsid w:val="00C3393C"/>
    <w:rsid w:val="00C66876"/>
    <w:rsid w:val="00C73C7E"/>
    <w:rsid w:val="00C82184"/>
    <w:rsid w:val="00C850F8"/>
    <w:rsid w:val="00C920C4"/>
    <w:rsid w:val="00C94754"/>
    <w:rsid w:val="00CA2FD0"/>
    <w:rsid w:val="00CA32F6"/>
    <w:rsid w:val="00CA4B9E"/>
    <w:rsid w:val="00CB1D5E"/>
    <w:rsid w:val="00CB2D67"/>
    <w:rsid w:val="00CB57EA"/>
    <w:rsid w:val="00CB63A5"/>
    <w:rsid w:val="00CC4A37"/>
    <w:rsid w:val="00CD0C62"/>
    <w:rsid w:val="00CD0E1D"/>
    <w:rsid w:val="00CD2793"/>
    <w:rsid w:val="00CD2D76"/>
    <w:rsid w:val="00CE1118"/>
    <w:rsid w:val="00CE3671"/>
    <w:rsid w:val="00CF401D"/>
    <w:rsid w:val="00CF4B42"/>
    <w:rsid w:val="00D1646C"/>
    <w:rsid w:val="00D211C0"/>
    <w:rsid w:val="00D21D4E"/>
    <w:rsid w:val="00D30186"/>
    <w:rsid w:val="00D41245"/>
    <w:rsid w:val="00D505EB"/>
    <w:rsid w:val="00D535E3"/>
    <w:rsid w:val="00D61681"/>
    <w:rsid w:val="00D631B1"/>
    <w:rsid w:val="00D71CF9"/>
    <w:rsid w:val="00D81745"/>
    <w:rsid w:val="00D81C4E"/>
    <w:rsid w:val="00D8369E"/>
    <w:rsid w:val="00D95CBF"/>
    <w:rsid w:val="00DA3A97"/>
    <w:rsid w:val="00DA710C"/>
    <w:rsid w:val="00DC6E3B"/>
    <w:rsid w:val="00DD001C"/>
    <w:rsid w:val="00DD07FD"/>
    <w:rsid w:val="00DD4CE2"/>
    <w:rsid w:val="00DD7B27"/>
    <w:rsid w:val="00DE15F6"/>
    <w:rsid w:val="00DF1198"/>
    <w:rsid w:val="00DF303E"/>
    <w:rsid w:val="00DF3C03"/>
    <w:rsid w:val="00DF44FB"/>
    <w:rsid w:val="00E1602A"/>
    <w:rsid w:val="00E20E60"/>
    <w:rsid w:val="00E56097"/>
    <w:rsid w:val="00E645A0"/>
    <w:rsid w:val="00E82CDE"/>
    <w:rsid w:val="00E844E1"/>
    <w:rsid w:val="00E86B39"/>
    <w:rsid w:val="00E929D2"/>
    <w:rsid w:val="00EA023D"/>
    <w:rsid w:val="00EA4303"/>
    <w:rsid w:val="00EA566D"/>
    <w:rsid w:val="00EA73B7"/>
    <w:rsid w:val="00EB643F"/>
    <w:rsid w:val="00EC304F"/>
    <w:rsid w:val="00ED6FB0"/>
    <w:rsid w:val="00ED7731"/>
    <w:rsid w:val="00EE1CF8"/>
    <w:rsid w:val="00EF1404"/>
    <w:rsid w:val="00EF1B3F"/>
    <w:rsid w:val="00EF1FD2"/>
    <w:rsid w:val="00F17A91"/>
    <w:rsid w:val="00F2115A"/>
    <w:rsid w:val="00F243D6"/>
    <w:rsid w:val="00F33D73"/>
    <w:rsid w:val="00F33FC6"/>
    <w:rsid w:val="00F759D8"/>
    <w:rsid w:val="00F944D9"/>
    <w:rsid w:val="00F94834"/>
    <w:rsid w:val="00FA7565"/>
    <w:rsid w:val="00FA7FDE"/>
    <w:rsid w:val="00FC1505"/>
    <w:rsid w:val="00FC18B7"/>
    <w:rsid w:val="00FC7E77"/>
    <w:rsid w:val="00FD08E6"/>
    <w:rsid w:val="00FD34B3"/>
    <w:rsid w:val="00FD522A"/>
    <w:rsid w:val="00FF1619"/>
    <w:rsid w:val="00FF3D38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120C"/>
  <w15:docId w15:val="{76C744ED-DCC4-4D0F-A4CD-32554FB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8B"/>
  </w:style>
  <w:style w:type="table" w:styleId="TableGrid">
    <w:name w:val="Table Grid"/>
    <w:basedOn w:val="TableNormal"/>
    <w:uiPriority w:val="39"/>
    <w:rsid w:val="0082058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6A"/>
  </w:style>
  <w:style w:type="character" w:styleId="Hyperlink">
    <w:name w:val="Hyperlink"/>
    <w:basedOn w:val="DefaultParagraphFont"/>
    <w:uiPriority w:val="99"/>
    <w:unhideWhenUsed/>
    <w:rsid w:val="000818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8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86CC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2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CONG%20TY%20%20VINATO\&#272;&#7872;%20NGH&#7882;%20THANH%20TO&#193;N\De%20nghi%20thanh%20toan%20Templ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 nghi thanh toan Templete</Template>
  <TotalTime>11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Administrator</cp:lastModifiedBy>
  <cp:revision>10</cp:revision>
  <cp:lastPrinted>2025-05-09T02:36:00Z</cp:lastPrinted>
  <dcterms:created xsi:type="dcterms:W3CDTF">2025-04-24T01:47:00Z</dcterms:created>
  <dcterms:modified xsi:type="dcterms:W3CDTF">2025-08-06T08:58:00Z</dcterms:modified>
  <dc:description/>
  <dc:identifier/>
  <dc:language/>
  <dc:subject/>
</cp:coreProperties>
</file>